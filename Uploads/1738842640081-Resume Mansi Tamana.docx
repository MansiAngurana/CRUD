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CA6BB" w14:textId="11FC6521" w:rsidR="004116B2" w:rsidRDefault="00815945" w:rsidP="004116B2">
      <w:pPr>
        <w:pStyle w:val="Graphicsanchor"/>
        <w:rPr>
          <w:noProof w:val="0"/>
        </w:rPr>
      </w:pPr>
      <w:r>
        <w:rPr>
          <w:vertAlign w:val="subscript"/>
        </w:rPr>
        <w:drawing>
          <wp:anchor distT="0" distB="0" distL="114300" distR="114300" simplePos="0" relativeHeight="251705344" behindDoc="0" locked="1" layoutInCell="1" allowOverlap="1" wp14:anchorId="0AD24C6F" wp14:editId="2019CDCD">
            <wp:simplePos x="0" y="0"/>
            <wp:positionH relativeFrom="column">
              <wp:posOffset>-228600</wp:posOffset>
            </wp:positionH>
            <wp:positionV relativeFrom="paragraph">
              <wp:posOffset>209550</wp:posOffset>
            </wp:positionV>
            <wp:extent cx="1565275" cy="1384935"/>
            <wp:effectExtent l="0" t="0" r="0" b="5715"/>
            <wp:wrapNone/>
            <wp:docPr id="44815682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156822" name="Picture 11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9" t="19296" r="-609" b="30934"/>
                    <a:stretch/>
                  </pic:blipFill>
                  <pic:spPr bwMode="auto">
                    <a:xfrm>
                      <a:off x="0" y="0"/>
                      <a:ext cx="1565275" cy="1384935"/>
                    </a:xfrm>
                    <a:prstGeom prst="ellipse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0224" behindDoc="0" locked="1" layoutInCell="1" allowOverlap="1" wp14:anchorId="45EA28CA" wp14:editId="65534E3E">
                <wp:simplePos x="0" y="0"/>
                <wp:positionH relativeFrom="page">
                  <wp:posOffset>2348230</wp:posOffset>
                </wp:positionH>
                <wp:positionV relativeFrom="page">
                  <wp:posOffset>2029460</wp:posOffset>
                </wp:positionV>
                <wp:extent cx="4919345" cy="1724660"/>
                <wp:effectExtent l="0" t="0" r="0" b="889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9345" cy="172466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979CBB" w14:textId="77777777" w:rsidR="00767DC9" w:rsidRPr="005858EF" w:rsidRDefault="00767DC9" w:rsidP="004F6E7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5858EF">
                              <w:rPr>
                                <w:b/>
                                <w:bCs/>
                                <w:color w:val="auto"/>
                                <w:sz w:val="32"/>
                                <w:szCs w:val="32"/>
                              </w:rPr>
                              <w:t>About Me</w:t>
                            </w:r>
                          </w:p>
                          <w:p w14:paraId="761478A2" w14:textId="1A8ACA2E" w:rsidR="00767DC9" w:rsidRPr="005858EF" w:rsidRDefault="00767DC9" w:rsidP="00767DC9"/>
                          <w:p w14:paraId="25649C8F" w14:textId="77777777" w:rsidR="00767DC9" w:rsidRPr="00767DC9" w:rsidRDefault="00767DC9" w:rsidP="00767DC9">
                            <w:pPr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 xml:space="preserve">A passionate tech explorer driven to solve complex challenges through creativity and technology. With a robust foundation in Information Technology and </w:t>
                            </w:r>
                            <w:r w:rsidRPr="005858EF">
                              <w:rPr>
                                <w:i/>
                                <w:iCs/>
                                <w:color w:val="auto"/>
                                <w:sz w:val="18"/>
                                <w:szCs w:val="18"/>
                              </w:rPr>
                              <w:t>expertise</w:t>
                            </w:r>
                            <w:r w:rsidRPr="00767DC9">
                              <w:rPr>
                                <w:color w:val="auto"/>
                              </w:rPr>
                              <w:t xml:space="preserve"> in Full-Stack Development, Business Analysis, and Microsoft PowerApps, I create innovative solutions that simplify workflows and deliver results. Fueled by curiosity and collaboration, I thrive in environments where growth meets innovation.</w:t>
                            </w:r>
                          </w:p>
                          <w:p w14:paraId="49725F25" w14:textId="77777777" w:rsidR="005376B4" w:rsidRPr="005376B4" w:rsidRDefault="005376B4" w:rsidP="005376B4"/>
                          <w:p w14:paraId="43B8EFB3" w14:textId="77777777" w:rsidR="005376B4" w:rsidRPr="005376B4" w:rsidRDefault="005376B4" w:rsidP="005376B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5EA28CA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84.9pt;margin-top:159.8pt;width:387.35pt;height:135.8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" fillcolor="#f8f8f8 [3214]" stroked="f">
                <v:textbox>
                  <w:txbxContent>
                    <w:p w14:paraId="7A979CBB" w14:textId="77777777" w:rsidR="00767DC9" w:rsidRPr="005858EF" w:rsidRDefault="00767DC9" w:rsidP="004F6E7A">
                      <w:pPr>
                        <w:rPr>
                          <w:b/>
                          <w:bCs/>
                        </w:rPr>
                      </w:pPr>
                      <w:r w:rsidRPr="005858EF">
                        <w:rPr>
                          <w:b/>
                          <w:bCs/>
                          <w:color w:val="auto"/>
                          <w:sz w:val="32"/>
                          <w:szCs w:val="32"/>
                        </w:rPr>
                        <w:t>About Me</w:t>
                      </w:r>
                    </w:p>
                    <w:p w14:paraId="761478A2" w14:textId="1A8ACA2E" w:rsidR="00767DC9" w:rsidRPr="005858EF" w:rsidRDefault="00767DC9" w:rsidP="00767DC9"/>
                    <w:p w14:paraId="25649C8F" w14:textId="77777777" w:rsidR="00767DC9" w:rsidRPr="00767DC9" w:rsidRDefault="00767DC9" w:rsidP="00767DC9">
                      <w:pPr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 xml:space="preserve">A passionate tech explorer driven to solve complex challenges through creativity and technology. With a robust foundation in Information Technology and </w:t>
                      </w:r>
                      <w:r w:rsidRPr="005858EF">
                        <w:rPr>
                          <w:i/>
                          <w:iCs/>
                          <w:color w:val="auto"/>
                          <w:sz w:val="18"/>
                          <w:szCs w:val="18"/>
                        </w:rPr>
                        <w:t>expertise</w:t>
                      </w:r>
                      <w:r w:rsidRPr="00767DC9">
                        <w:rPr>
                          <w:color w:val="auto"/>
                        </w:rPr>
                        <w:t xml:space="preserve"> in Full-Stack Development, Business Analysis, and Microsoft PowerApps, I create innovative solutions that simplify workflows and deliver results. Fueled by curiosity and collaboration, I thrive in environments where growth meets innovation.</w:t>
                      </w:r>
                    </w:p>
                    <w:p w14:paraId="49725F25" w14:textId="77777777" w:rsidR="005376B4" w:rsidRPr="005376B4" w:rsidRDefault="005376B4" w:rsidP="005376B4"/>
                    <w:p w14:paraId="43B8EFB3" w14:textId="77777777" w:rsidR="005376B4" w:rsidRPr="005376B4" w:rsidRDefault="005376B4" w:rsidP="005376B4"/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2272" behindDoc="0" locked="1" layoutInCell="1" allowOverlap="1" wp14:anchorId="2D7D5E8E" wp14:editId="481A385D">
                <wp:simplePos x="0" y="0"/>
                <wp:positionH relativeFrom="page">
                  <wp:posOffset>276860</wp:posOffset>
                </wp:positionH>
                <wp:positionV relativeFrom="page">
                  <wp:posOffset>2119630</wp:posOffset>
                </wp:positionV>
                <wp:extent cx="1623060" cy="2244090"/>
                <wp:effectExtent l="0" t="0" r="0" b="3810"/>
                <wp:wrapSquare wrapText="bothSides"/>
                <wp:docPr id="29" name="Text Box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3060" cy="2244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43204D" w14:textId="77777777" w:rsidR="005376B4" w:rsidRPr="00767DC9" w:rsidRDefault="005376B4" w:rsidP="005376B4">
                            <w:pPr>
                              <w:pStyle w:val="Heading1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EDUCATION</w:t>
                            </w:r>
                          </w:p>
                          <w:p w14:paraId="443B0E87" w14:textId="2FCC7A40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proofErr w:type="gramStart"/>
                            <w:r w:rsidRPr="00767DC9">
                              <w:rPr>
                                <w:color w:val="auto"/>
                              </w:rPr>
                              <w:t>Master’s</w:t>
                            </w:r>
                            <w:proofErr w:type="gramEnd"/>
                            <w:r w:rsidRPr="00767DC9">
                              <w:rPr>
                                <w:color w:val="auto"/>
                              </w:rPr>
                              <w:t xml:space="preserve"> </w:t>
                            </w:r>
                            <w:r w:rsidR="00CD792D" w:rsidRPr="00767DC9">
                              <w:rPr>
                                <w:color w:val="auto"/>
                              </w:rPr>
                              <w:t>in Information Technology</w:t>
                            </w:r>
                          </w:p>
                          <w:p w14:paraId="28A921BE" w14:textId="77777777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College, University</w:t>
                            </w:r>
                          </w:p>
                          <w:p w14:paraId="16F2345E" w14:textId="07463FAD" w:rsidR="00CD792D" w:rsidRPr="00767DC9" w:rsidRDefault="00CD792D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[GNDU]</w:t>
                            </w:r>
                          </w:p>
                          <w:p w14:paraId="7B80418C" w14:textId="1AE4D3FC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20</w:t>
                            </w:r>
                            <w:r w:rsidR="00CD792D" w:rsidRPr="00767DC9">
                              <w:rPr>
                                <w:color w:val="auto"/>
                              </w:rPr>
                              <w:t>24</w:t>
                            </w:r>
                          </w:p>
                          <w:p w14:paraId="025F9BAA" w14:textId="77777777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</w:p>
                          <w:p w14:paraId="28E3695A" w14:textId="7FB3CB2E" w:rsidR="005376B4" w:rsidRPr="00767DC9" w:rsidRDefault="00CD792D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Bachelors</w:t>
                            </w:r>
                            <w:r w:rsidR="005376B4" w:rsidRPr="00767DC9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767DC9">
                              <w:rPr>
                                <w:color w:val="auto"/>
                              </w:rPr>
                              <w:t>in Computer Application</w:t>
                            </w:r>
                          </w:p>
                          <w:p w14:paraId="374D7C10" w14:textId="77777777" w:rsidR="005376B4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College, University</w:t>
                            </w:r>
                          </w:p>
                          <w:p w14:paraId="547D28CE" w14:textId="77777777" w:rsidR="00320B3B" w:rsidRPr="00767DC9" w:rsidRDefault="00320B3B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</w:p>
                          <w:p w14:paraId="1EBCEDA9" w14:textId="77777777" w:rsidR="00CD792D" w:rsidRPr="00767DC9" w:rsidRDefault="00CD792D" w:rsidP="00CD792D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[GNDU]</w:t>
                            </w:r>
                          </w:p>
                          <w:p w14:paraId="39EC0835" w14:textId="375992EB" w:rsidR="00CD792D" w:rsidRPr="00767DC9" w:rsidRDefault="00CD792D" w:rsidP="00CD792D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2022</w:t>
                            </w:r>
                          </w:p>
                          <w:p w14:paraId="567D4495" w14:textId="77777777" w:rsidR="00CD792D" w:rsidRPr="00767DC9" w:rsidRDefault="00CD792D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</w:p>
                          <w:p w14:paraId="329D3E8A" w14:textId="77777777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20XX</w:t>
                            </w:r>
                          </w:p>
                          <w:p w14:paraId="55750DF9" w14:textId="77777777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</w:p>
                          <w:p w14:paraId="06A5DB22" w14:textId="77777777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7D5E8E" id="Text Box 29" o:spid="_x0000_s1027" type="#_x0000_t202" style="position:absolute;left:0;text-align:left;margin-left:21.8pt;margin-top:166.9pt;width:127.8pt;height:176.7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" filled="f" stroked="f">
                <v:textbox>
                  <w:txbxContent>
                    <w:p w14:paraId="6243204D" w14:textId="77777777" w:rsidR="005376B4" w:rsidRPr="00767DC9" w:rsidRDefault="005376B4" w:rsidP="005376B4">
                      <w:pPr>
                        <w:pStyle w:val="Heading1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EDUCATION</w:t>
                      </w:r>
                    </w:p>
                    <w:p w14:paraId="443B0E87" w14:textId="2FCC7A40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  <w:proofErr w:type="gramStart"/>
                      <w:r w:rsidRPr="00767DC9">
                        <w:rPr>
                          <w:color w:val="auto"/>
                        </w:rPr>
                        <w:t>Master’s</w:t>
                      </w:r>
                      <w:proofErr w:type="gramEnd"/>
                      <w:r w:rsidRPr="00767DC9">
                        <w:rPr>
                          <w:color w:val="auto"/>
                        </w:rPr>
                        <w:t xml:space="preserve"> </w:t>
                      </w:r>
                      <w:r w:rsidR="00CD792D" w:rsidRPr="00767DC9">
                        <w:rPr>
                          <w:color w:val="auto"/>
                        </w:rPr>
                        <w:t>in Information Technology</w:t>
                      </w:r>
                    </w:p>
                    <w:p w14:paraId="28A921BE" w14:textId="77777777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College, University</w:t>
                      </w:r>
                    </w:p>
                    <w:p w14:paraId="16F2345E" w14:textId="07463FAD" w:rsidR="00CD792D" w:rsidRPr="00767DC9" w:rsidRDefault="00CD792D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[GNDU]</w:t>
                      </w:r>
                    </w:p>
                    <w:p w14:paraId="7B80418C" w14:textId="1AE4D3FC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20</w:t>
                      </w:r>
                      <w:r w:rsidR="00CD792D" w:rsidRPr="00767DC9">
                        <w:rPr>
                          <w:color w:val="auto"/>
                        </w:rPr>
                        <w:t>24</w:t>
                      </w:r>
                    </w:p>
                    <w:p w14:paraId="025F9BAA" w14:textId="77777777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</w:p>
                    <w:p w14:paraId="28E3695A" w14:textId="7FB3CB2E" w:rsidR="005376B4" w:rsidRPr="00767DC9" w:rsidRDefault="00CD792D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Bachelors</w:t>
                      </w:r>
                      <w:r w:rsidR="005376B4" w:rsidRPr="00767DC9">
                        <w:rPr>
                          <w:color w:val="auto"/>
                        </w:rPr>
                        <w:t xml:space="preserve"> </w:t>
                      </w:r>
                      <w:r w:rsidRPr="00767DC9">
                        <w:rPr>
                          <w:color w:val="auto"/>
                        </w:rPr>
                        <w:t>in Computer Application</w:t>
                      </w:r>
                    </w:p>
                    <w:p w14:paraId="374D7C10" w14:textId="77777777" w:rsidR="005376B4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College, University</w:t>
                      </w:r>
                    </w:p>
                    <w:p w14:paraId="547D28CE" w14:textId="77777777" w:rsidR="00320B3B" w:rsidRPr="00767DC9" w:rsidRDefault="00320B3B" w:rsidP="00EA2D5E">
                      <w:pPr>
                        <w:pStyle w:val="Normalwhite"/>
                        <w:rPr>
                          <w:color w:val="auto"/>
                        </w:rPr>
                      </w:pPr>
                    </w:p>
                    <w:p w14:paraId="1EBCEDA9" w14:textId="77777777" w:rsidR="00CD792D" w:rsidRPr="00767DC9" w:rsidRDefault="00CD792D" w:rsidP="00CD792D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[GNDU]</w:t>
                      </w:r>
                    </w:p>
                    <w:p w14:paraId="39EC0835" w14:textId="375992EB" w:rsidR="00CD792D" w:rsidRPr="00767DC9" w:rsidRDefault="00CD792D" w:rsidP="00CD792D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2022</w:t>
                      </w:r>
                    </w:p>
                    <w:p w14:paraId="567D4495" w14:textId="77777777" w:rsidR="00CD792D" w:rsidRPr="00767DC9" w:rsidRDefault="00CD792D" w:rsidP="00EA2D5E">
                      <w:pPr>
                        <w:pStyle w:val="Normalwhite"/>
                        <w:rPr>
                          <w:color w:val="auto"/>
                        </w:rPr>
                      </w:pPr>
                    </w:p>
                    <w:p w14:paraId="329D3E8A" w14:textId="77777777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20XX</w:t>
                      </w:r>
                    </w:p>
                    <w:p w14:paraId="55750DF9" w14:textId="77777777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</w:p>
                    <w:p w14:paraId="06A5DB22" w14:textId="77777777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3296" behindDoc="0" locked="1" layoutInCell="1" allowOverlap="1" wp14:anchorId="6F0D1477" wp14:editId="66978186">
                <wp:simplePos x="0" y="0"/>
                <wp:positionH relativeFrom="page">
                  <wp:posOffset>276860</wp:posOffset>
                </wp:positionH>
                <wp:positionV relativeFrom="page">
                  <wp:posOffset>4093845</wp:posOffset>
                </wp:positionV>
                <wp:extent cx="1645920" cy="2618105"/>
                <wp:effectExtent l="0" t="0" r="0" b="0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26181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1C6060" w14:textId="77777777" w:rsidR="00320B3B" w:rsidRDefault="00320B3B" w:rsidP="00EA2D5E">
                            <w:pPr>
                              <w:pStyle w:val="Heading1White"/>
                              <w:rPr>
                                <w:color w:val="auto"/>
                              </w:rPr>
                            </w:pPr>
                          </w:p>
                          <w:p w14:paraId="249C0977" w14:textId="49871423" w:rsidR="005376B4" w:rsidRPr="00767DC9" w:rsidRDefault="00EA2D5E" w:rsidP="00EA2D5E">
                            <w:pPr>
                              <w:pStyle w:val="Heading1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Technical Skills</w:t>
                            </w:r>
                          </w:p>
                          <w:p w14:paraId="1123E5FC" w14:textId="77777777" w:rsidR="005376B4" w:rsidRPr="00767DC9" w:rsidRDefault="005376B4" w:rsidP="00EA2D5E">
                            <w:pPr>
                              <w:pStyle w:val="List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Coding</w:t>
                            </w:r>
                          </w:p>
                          <w:p w14:paraId="4DF8B590" w14:textId="77777777" w:rsidR="005376B4" w:rsidRPr="00767DC9" w:rsidRDefault="005376B4" w:rsidP="00EA2D5E">
                            <w:pPr>
                              <w:pStyle w:val="List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Debugging</w:t>
                            </w:r>
                          </w:p>
                          <w:p w14:paraId="595A29D5" w14:textId="77777777" w:rsidR="005376B4" w:rsidRPr="00767DC9" w:rsidRDefault="00713C0C" w:rsidP="00EA2D5E">
                            <w:pPr>
                              <w:pStyle w:val="List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Microsoft Office</w:t>
                            </w:r>
                          </w:p>
                          <w:p w14:paraId="6E04FF41" w14:textId="77777777" w:rsidR="005376B4" w:rsidRPr="00767DC9" w:rsidRDefault="005376B4" w:rsidP="00EA2D5E">
                            <w:pPr>
                              <w:pStyle w:val="List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Photoshop</w:t>
                            </w:r>
                          </w:p>
                          <w:p w14:paraId="50C1611D" w14:textId="77777777" w:rsidR="005376B4" w:rsidRPr="00767DC9" w:rsidRDefault="005376B4" w:rsidP="00EA2D5E">
                            <w:pPr>
                              <w:pStyle w:val="List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UX Design</w:t>
                            </w:r>
                          </w:p>
                          <w:p w14:paraId="361183A7" w14:textId="3A85F8BD" w:rsidR="00CD792D" w:rsidRPr="00767DC9" w:rsidRDefault="00CD792D" w:rsidP="00EA2D5E">
                            <w:pPr>
                              <w:pStyle w:val="List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React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D1477" id="Text Box 31" o:spid="_x0000_s1028" type="#_x0000_t202" style="position:absolute;left:0;text-align:left;margin-left:21.8pt;margin-top:322.35pt;width:129.6pt;height:206.15pt;z-index:25170329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" filled="f" stroked="f">
                <v:textbox>
                  <w:txbxContent>
                    <w:p w14:paraId="5E1C6060" w14:textId="77777777" w:rsidR="00320B3B" w:rsidRDefault="00320B3B" w:rsidP="00EA2D5E">
                      <w:pPr>
                        <w:pStyle w:val="Heading1White"/>
                        <w:rPr>
                          <w:color w:val="auto"/>
                        </w:rPr>
                      </w:pPr>
                    </w:p>
                    <w:p w14:paraId="249C0977" w14:textId="49871423" w:rsidR="005376B4" w:rsidRPr="00767DC9" w:rsidRDefault="00EA2D5E" w:rsidP="00EA2D5E">
                      <w:pPr>
                        <w:pStyle w:val="Heading1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Technical Skills</w:t>
                      </w:r>
                    </w:p>
                    <w:p w14:paraId="1123E5FC" w14:textId="77777777" w:rsidR="005376B4" w:rsidRPr="00767DC9" w:rsidRDefault="005376B4" w:rsidP="00EA2D5E">
                      <w:pPr>
                        <w:pStyle w:val="List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Coding</w:t>
                      </w:r>
                    </w:p>
                    <w:p w14:paraId="4DF8B590" w14:textId="77777777" w:rsidR="005376B4" w:rsidRPr="00767DC9" w:rsidRDefault="005376B4" w:rsidP="00EA2D5E">
                      <w:pPr>
                        <w:pStyle w:val="List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Debugging</w:t>
                      </w:r>
                    </w:p>
                    <w:p w14:paraId="595A29D5" w14:textId="77777777" w:rsidR="005376B4" w:rsidRPr="00767DC9" w:rsidRDefault="00713C0C" w:rsidP="00EA2D5E">
                      <w:pPr>
                        <w:pStyle w:val="List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Microsoft Office</w:t>
                      </w:r>
                    </w:p>
                    <w:p w14:paraId="6E04FF41" w14:textId="77777777" w:rsidR="005376B4" w:rsidRPr="00767DC9" w:rsidRDefault="005376B4" w:rsidP="00EA2D5E">
                      <w:pPr>
                        <w:pStyle w:val="List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Photoshop</w:t>
                      </w:r>
                    </w:p>
                    <w:p w14:paraId="50C1611D" w14:textId="77777777" w:rsidR="005376B4" w:rsidRPr="00767DC9" w:rsidRDefault="005376B4" w:rsidP="00EA2D5E">
                      <w:pPr>
                        <w:pStyle w:val="List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UX Design</w:t>
                      </w:r>
                    </w:p>
                    <w:p w14:paraId="361183A7" w14:textId="3A85F8BD" w:rsidR="00CD792D" w:rsidRPr="00767DC9" w:rsidRDefault="00CD792D" w:rsidP="00EA2D5E">
                      <w:pPr>
                        <w:pStyle w:val="List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React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444F90">
        <w:rPr>
          <w:vertAlign w:val="subscript"/>
        </w:rPr>
        <mc:AlternateContent>
          <mc:Choice Requires="wps">
            <w:drawing>
              <wp:anchor distT="45720" distB="45720" distL="114300" distR="114300" simplePos="0" relativeHeight="251704320" behindDoc="0" locked="1" layoutInCell="1" allowOverlap="1" wp14:anchorId="4CE67548" wp14:editId="5A4FFC18">
                <wp:simplePos x="0" y="0"/>
                <wp:positionH relativeFrom="page">
                  <wp:posOffset>276860</wp:posOffset>
                </wp:positionH>
                <wp:positionV relativeFrom="page">
                  <wp:posOffset>6885305</wp:posOffset>
                </wp:positionV>
                <wp:extent cx="1645920" cy="2984500"/>
                <wp:effectExtent l="0" t="0" r="0" b="6350"/>
                <wp:wrapSquare wrapText="bothSides"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45920" cy="2984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2F6569" w14:textId="77777777" w:rsidR="005376B4" w:rsidRPr="00767DC9" w:rsidRDefault="00EA2D5E" w:rsidP="00EA2D5E">
                            <w:pPr>
                              <w:pStyle w:val="Heading1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Professional</w:t>
                            </w:r>
                            <w:r w:rsidRPr="005376B4">
                              <w:t xml:space="preserve"> </w:t>
                            </w:r>
                            <w:r w:rsidRPr="00767DC9">
                              <w:rPr>
                                <w:color w:val="auto"/>
                              </w:rPr>
                              <w:t>Development</w:t>
                            </w:r>
                          </w:p>
                          <w:p w14:paraId="3B638B79" w14:textId="61B23E93" w:rsidR="00CD792D" w:rsidRPr="00767DC9" w:rsidRDefault="00CD792D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Microsoft PowerApps</w:t>
                            </w:r>
                          </w:p>
                          <w:p w14:paraId="14981E02" w14:textId="116A7051" w:rsidR="005376B4" w:rsidRPr="00767DC9" w:rsidRDefault="00CD792D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AOSC</w:t>
                            </w:r>
                            <w:r w:rsidR="005376B4" w:rsidRPr="00767DC9">
                              <w:rPr>
                                <w:color w:val="auto"/>
                              </w:rPr>
                              <w:t xml:space="preserve">, </w:t>
                            </w:r>
                            <w:r w:rsidRPr="00767DC9">
                              <w:rPr>
                                <w:color w:val="auto"/>
                              </w:rPr>
                              <w:t>Amritsar</w:t>
                            </w:r>
                          </w:p>
                          <w:p w14:paraId="2AC3F57D" w14:textId="301FD409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20</w:t>
                            </w:r>
                            <w:r w:rsidR="00CD792D" w:rsidRPr="00767DC9">
                              <w:rPr>
                                <w:color w:val="auto"/>
                              </w:rPr>
                              <w:t>24</w:t>
                            </w:r>
                          </w:p>
                          <w:p w14:paraId="3AAD902E" w14:textId="77777777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</w:p>
                          <w:p w14:paraId="2F811166" w14:textId="474DFB78" w:rsidR="005376B4" w:rsidRPr="00767DC9" w:rsidRDefault="00CD792D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Business Analysis</w:t>
                            </w:r>
                          </w:p>
                          <w:p w14:paraId="058543FC" w14:textId="339F2F8B" w:rsidR="005376B4" w:rsidRPr="00767DC9" w:rsidRDefault="00CD792D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LinkedIn</w:t>
                            </w:r>
                            <w:r w:rsidR="005376B4" w:rsidRPr="00767DC9">
                              <w:rPr>
                                <w:color w:val="auto"/>
                              </w:rPr>
                              <w:t>,</w:t>
                            </w:r>
                          </w:p>
                          <w:p w14:paraId="648DCA6D" w14:textId="565BF0E1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20</w:t>
                            </w:r>
                            <w:r w:rsidR="00CD792D" w:rsidRPr="00767DC9">
                              <w:rPr>
                                <w:color w:val="auto"/>
                              </w:rPr>
                              <w:t>24</w:t>
                            </w:r>
                          </w:p>
                          <w:p w14:paraId="2E9B9410" w14:textId="77777777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</w:p>
                          <w:p w14:paraId="218BE2D6" w14:textId="095A0F6B" w:rsidR="005376B4" w:rsidRPr="00767DC9" w:rsidRDefault="00CD792D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Full Stack Development</w:t>
                            </w:r>
                          </w:p>
                          <w:p w14:paraId="7F9F2B05" w14:textId="77777777" w:rsidR="00CD792D" w:rsidRPr="00767DC9" w:rsidRDefault="00CD792D" w:rsidP="00CD792D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Antier Solution</w:t>
                            </w:r>
                          </w:p>
                          <w:p w14:paraId="0E89E7FD" w14:textId="1887628E" w:rsidR="005376B4" w:rsidRPr="00767DC9" w:rsidRDefault="00CD792D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Chandigarh, Mohali</w:t>
                            </w:r>
                          </w:p>
                          <w:p w14:paraId="5B9589E2" w14:textId="5237BEF0" w:rsidR="005376B4" w:rsidRPr="00767DC9" w:rsidRDefault="00CD792D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Current</w:t>
                            </w:r>
                          </w:p>
                          <w:p w14:paraId="12D78D0E" w14:textId="77777777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</w:p>
                          <w:p w14:paraId="724AFF6A" w14:textId="77777777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</w:p>
                          <w:p w14:paraId="42358197" w14:textId="77777777" w:rsidR="005376B4" w:rsidRPr="00767DC9" w:rsidRDefault="005376B4" w:rsidP="00EA2D5E">
                            <w:pPr>
                              <w:pStyle w:val="Normalwhite"/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E67548" id="Text Box 12" o:spid="_x0000_s1029" type="#_x0000_t202" style="position:absolute;left:0;text-align:left;margin-left:21.8pt;margin-top:542.15pt;width:129.6pt;height:23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" filled="f" stroked="f">
                <v:textbox>
                  <w:txbxContent>
                    <w:p w14:paraId="0C2F6569" w14:textId="77777777" w:rsidR="005376B4" w:rsidRPr="00767DC9" w:rsidRDefault="00EA2D5E" w:rsidP="00EA2D5E">
                      <w:pPr>
                        <w:pStyle w:val="Heading1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Professional</w:t>
                      </w:r>
                      <w:r w:rsidRPr="005376B4">
                        <w:t xml:space="preserve"> </w:t>
                      </w:r>
                      <w:r w:rsidRPr="00767DC9">
                        <w:rPr>
                          <w:color w:val="auto"/>
                        </w:rPr>
                        <w:t>Development</w:t>
                      </w:r>
                    </w:p>
                    <w:p w14:paraId="3B638B79" w14:textId="61B23E93" w:rsidR="00CD792D" w:rsidRPr="00767DC9" w:rsidRDefault="00CD792D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Microsoft PowerApps</w:t>
                      </w:r>
                    </w:p>
                    <w:p w14:paraId="14981E02" w14:textId="116A7051" w:rsidR="005376B4" w:rsidRPr="00767DC9" w:rsidRDefault="00CD792D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AOSC</w:t>
                      </w:r>
                      <w:r w:rsidR="005376B4" w:rsidRPr="00767DC9">
                        <w:rPr>
                          <w:color w:val="auto"/>
                        </w:rPr>
                        <w:t xml:space="preserve">, </w:t>
                      </w:r>
                      <w:r w:rsidRPr="00767DC9">
                        <w:rPr>
                          <w:color w:val="auto"/>
                        </w:rPr>
                        <w:t>Amritsar</w:t>
                      </w:r>
                    </w:p>
                    <w:p w14:paraId="2AC3F57D" w14:textId="301FD409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20</w:t>
                      </w:r>
                      <w:r w:rsidR="00CD792D" w:rsidRPr="00767DC9">
                        <w:rPr>
                          <w:color w:val="auto"/>
                        </w:rPr>
                        <w:t>24</w:t>
                      </w:r>
                    </w:p>
                    <w:p w14:paraId="3AAD902E" w14:textId="77777777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</w:p>
                    <w:p w14:paraId="2F811166" w14:textId="474DFB78" w:rsidR="005376B4" w:rsidRPr="00767DC9" w:rsidRDefault="00CD792D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Business Analysis</w:t>
                      </w:r>
                    </w:p>
                    <w:p w14:paraId="058543FC" w14:textId="339F2F8B" w:rsidR="005376B4" w:rsidRPr="00767DC9" w:rsidRDefault="00CD792D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LinkedIn</w:t>
                      </w:r>
                      <w:r w:rsidR="005376B4" w:rsidRPr="00767DC9">
                        <w:rPr>
                          <w:color w:val="auto"/>
                        </w:rPr>
                        <w:t>,</w:t>
                      </w:r>
                    </w:p>
                    <w:p w14:paraId="648DCA6D" w14:textId="565BF0E1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20</w:t>
                      </w:r>
                      <w:r w:rsidR="00CD792D" w:rsidRPr="00767DC9">
                        <w:rPr>
                          <w:color w:val="auto"/>
                        </w:rPr>
                        <w:t>24</w:t>
                      </w:r>
                    </w:p>
                    <w:p w14:paraId="2E9B9410" w14:textId="77777777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</w:p>
                    <w:p w14:paraId="218BE2D6" w14:textId="095A0F6B" w:rsidR="005376B4" w:rsidRPr="00767DC9" w:rsidRDefault="00CD792D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Full Stack Development</w:t>
                      </w:r>
                    </w:p>
                    <w:p w14:paraId="7F9F2B05" w14:textId="77777777" w:rsidR="00CD792D" w:rsidRPr="00767DC9" w:rsidRDefault="00CD792D" w:rsidP="00CD792D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Antier Solution</w:t>
                      </w:r>
                    </w:p>
                    <w:p w14:paraId="0E89E7FD" w14:textId="1887628E" w:rsidR="005376B4" w:rsidRPr="00767DC9" w:rsidRDefault="00CD792D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Chandigarh, Mohali</w:t>
                      </w:r>
                    </w:p>
                    <w:p w14:paraId="5B9589E2" w14:textId="5237BEF0" w:rsidR="005376B4" w:rsidRPr="00767DC9" w:rsidRDefault="00CD792D" w:rsidP="00EA2D5E">
                      <w:pPr>
                        <w:pStyle w:val="Normalwhite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Current</w:t>
                      </w:r>
                    </w:p>
                    <w:p w14:paraId="12D78D0E" w14:textId="77777777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</w:p>
                    <w:p w14:paraId="724AFF6A" w14:textId="77777777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</w:p>
                    <w:p w14:paraId="42358197" w14:textId="77777777" w:rsidR="005376B4" w:rsidRPr="00767DC9" w:rsidRDefault="005376B4" w:rsidP="00EA2D5E">
                      <w:pPr>
                        <w:pStyle w:val="Normalwhite"/>
                        <w:rPr>
                          <w:color w:val="auto"/>
                        </w:rPr>
                      </w:pP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1673A3">
        <w:rPr>
          <w:lang w:val="en-GB"/>
        </w:rPr>
        <mc:AlternateContent>
          <mc:Choice Requires="wps">
            <w:drawing>
              <wp:anchor distT="45720" distB="45720" distL="114300" distR="114300" simplePos="0" relativeHeight="251696128" behindDoc="0" locked="1" layoutInCell="1" allowOverlap="1" wp14:anchorId="466AAF81" wp14:editId="3AEDC31F">
                <wp:simplePos x="0" y="0"/>
                <wp:positionH relativeFrom="page">
                  <wp:posOffset>1851660</wp:posOffset>
                </wp:positionH>
                <wp:positionV relativeFrom="page">
                  <wp:posOffset>1600200</wp:posOffset>
                </wp:positionV>
                <wp:extent cx="1714500" cy="401955"/>
                <wp:effectExtent l="0" t="0" r="0" b="0"/>
                <wp:wrapSquare wrapText="bothSides"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3B26C8" w14:textId="2CF30516" w:rsidR="005376B4" w:rsidRPr="00767DC9" w:rsidRDefault="00CD792D" w:rsidP="005376B4">
                            <w:pPr>
                              <w:pStyle w:val="Contactinfo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PHONE:8544828734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AAF81" id="Text Box 15" o:spid="_x0000_s1030" type="#_x0000_t202" style="position:absolute;left:0;text-align:left;margin-left:145.8pt;margin-top:126pt;width:135pt;height:31.6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" filled="f" stroked="f">
                <v:textbox>
                  <w:txbxContent>
                    <w:p w14:paraId="753B26C8" w14:textId="2CF30516" w:rsidR="005376B4" w:rsidRPr="00767DC9" w:rsidRDefault="00CD792D" w:rsidP="005376B4">
                      <w:pPr>
                        <w:pStyle w:val="Contactinfo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PHONE:8544828734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1673A3">
        <w:rPr>
          <w:lang w:val="en-GB"/>
        </w:rPr>
        <mc:AlternateContent>
          <mc:Choice Requires="wps">
            <w:drawing>
              <wp:anchor distT="45720" distB="45720" distL="114300" distR="114300" simplePos="0" relativeHeight="251697152" behindDoc="0" locked="1" layoutInCell="1" allowOverlap="1" wp14:anchorId="5CAB30A7" wp14:editId="6C50FB94">
                <wp:simplePos x="0" y="0"/>
                <wp:positionH relativeFrom="page">
                  <wp:posOffset>3154680</wp:posOffset>
                </wp:positionH>
                <wp:positionV relativeFrom="page">
                  <wp:posOffset>1600200</wp:posOffset>
                </wp:positionV>
                <wp:extent cx="2827020" cy="401955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27020" cy="4019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6D10" w14:textId="27A52EE3" w:rsidR="005376B4" w:rsidRPr="00767DC9" w:rsidRDefault="00CD792D" w:rsidP="005376B4">
                            <w:pPr>
                              <w:pStyle w:val="Contactinfo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EMAIL: aryamansi033@gmail.com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B30A7" id="Text Box 5" o:spid="_x0000_s1031" type="#_x0000_t202" style="position:absolute;left:0;text-align:left;margin-left:248.4pt;margin-top:126pt;width:222.6pt;height:31.6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" filled="f" stroked="f">
                <v:textbox>
                  <w:txbxContent>
                    <w:p w14:paraId="6C046D10" w14:textId="27A52EE3" w:rsidR="005376B4" w:rsidRPr="00767DC9" w:rsidRDefault="00CD792D" w:rsidP="005376B4">
                      <w:pPr>
                        <w:pStyle w:val="Contactinfo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EMAIL: aryamansi033@gmail.com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5376B4" w:rsidRPr="001673A3">
        <w:rPr>
          <w:lang w:val="en-GB"/>
        </w:rPr>
        <mc:AlternateContent>
          <mc:Choice Requires="wps">
            <w:drawing>
              <wp:anchor distT="45720" distB="45720" distL="114300" distR="114300" simplePos="0" relativeHeight="251698176" behindDoc="0" locked="1" layoutInCell="1" allowOverlap="1" wp14:anchorId="0F1D58D2" wp14:editId="044C01FC">
                <wp:simplePos x="0" y="0"/>
                <wp:positionH relativeFrom="page">
                  <wp:posOffset>5593080</wp:posOffset>
                </wp:positionH>
                <wp:positionV relativeFrom="page">
                  <wp:posOffset>1546860</wp:posOffset>
                </wp:positionV>
                <wp:extent cx="2164080" cy="46291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64080" cy="4629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12F85D" w14:textId="55B6528A" w:rsidR="005376B4" w:rsidRPr="00767DC9" w:rsidRDefault="00CD792D" w:rsidP="00320B3B">
                            <w:pPr>
                              <w:pStyle w:val="Contactinfo"/>
                              <w:spacing w:before="100" w:beforeAutospacing="1"/>
                              <w:ind w:right="-113"/>
                              <w:rPr>
                                <w:color w:val="auto"/>
                              </w:rPr>
                            </w:pPr>
                            <w:r w:rsidRPr="00767DC9">
                              <w:rPr>
                                <w:color w:val="auto"/>
                              </w:rPr>
                              <w:t>ADDRESS: Chandigarh, Mohali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1D58D2" id="Text Box 6" o:spid="_x0000_s1032" type="#_x0000_t202" style="position:absolute;left:0;text-align:left;margin-left:440.4pt;margin-top:121.8pt;width:170.4pt;height:36.4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" filled="f" stroked="f">
                <v:textbox>
                  <w:txbxContent>
                    <w:p w14:paraId="1C12F85D" w14:textId="55B6528A" w:rsidR="005376B4" w:rsidRPr="00767DC9" w:rsidRDefault="00CD792D" w:rsidP="00320B3B">
                      <w:pPr>
                        <w:pStyle w:val="Contactinfo"/>
                        <w:spacing w:before="100" w:beforeAutospacing="1"/>
                        <w:ind w:right="-113"/>
                        <w:rPr>
                          <w:color w:val="auto"/>
                        </w:rPr>
                      </w:pPr>
                      <w:r w:rsidRPr="00767DC9">
                        <w:rPr>
                          <w:color w:val="auto"/>
                        </w:rPr>
                        <w:t>ADDRESS: Chandigarh, Mohali</w:t>
                      </w:r>
                    </w:p>
                  </w:txbxContent>
                </v:textbox>
                <w10:wrap type="square" anchorx="page" anchory="page"/>
                <w10:anchorlock/>
              </v:shape>
            </w:pict>
          </mc:Fallback>
        </mc:AlternateContent>
      </w:r>
      <w:r w:rsidR="004116B2" w:rsidRPr="004116B2">
        <mc:AlternateContent>
          <mc:Choice Requires="wpg">
            <w:drawing>
              <wp:anchor distT="0" distB="0" distL="114300" distR="114300" simplePos="0" relativeHeight="251689984" behindDoc="1" locked="1" layoutInCell="1" allowOverlap="1" wp14:anchorId="38B3C6B6" wp14:editId="2F2E4198">
                <wp:simplePos x="0" y="0"/>
                <wp:positionH relativeFrom="column">
                  <wp:posOffset>-457200</wp:posOffset>
                </wp:positionH>
                <wp:positionV relativeFrom="paragraph">
                  <wp:posOffset>-228600</wp:posOffset>
                </wp:positionV>
                <wp:extent cx="7772400" cy="10058400"/>
                <wp:effectExtent l="0" t="0" r="19050" b="19050"/>
                <wp:wrapNone/>
                <wp:docPr id="68379184" name="Group 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7773581" cy="10058400"/>
                        </a:xfrm>
                        <a:solidFill>
                          <a:schemeClr val="bg1">
                            <a:lumMod val="85000"/>
                          </a:schemeClr>
                        </a:solidFill>
                      </wpg:grpSpPr>
                      <wps:wsp>
                        <wps:cNvPr id="873599800" name="Rectangle 873599800"/>
                        <wps:cNvSpPr/>
                        <wps:spPr>
                          <a:xfrm>
                            <a:off x="0" y="0"/>
                            <a:ext cx="2113005" cy="100584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6135376" name="Rectangle 1636135376"/>
                        <wps:cNvSpPr/>
                        <wps:spPr>
                          <a:xfrm>
                            <a:off x="7620" y="1546860"/>
                            <a:ext cx="7765961" cy="46291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7835DF6" id="Group 8" o:spid="_x0000_s1026" alt="&quot;&quot;" style="position:absolute;margin-left:-36pt;margin-top:-18pt;width:612pt;height:11in;z-index:-251626496;mso-width-relative:margin" coordsize="77735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">
                <v:rect id="Rectangle 873599800" o:spid="_x0000_s1027" style="position:absolute;width:21130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" fillcolor="white [3212]" strokecolor="black [3213]" strokeweight="1pt"/>
                <v:rect id="Rectangle 1636135376" o:spid="_x0000_s1028" style="position:absolute;left:76;top:15468;width:77659;height:46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" fillcolor="white [3212]" strokecolor="black [3213]" strokeweight="1pt"/>
                <w10:anchorlock/>
              </v:group>
            </w:pict>
          </mc:Fallback>
        </mc:AlternateContent>
      </w:r>
    </w:p>
    <w:p w14:paraId="14053232" w14:textId="1C0668E7" w:rsidR="004116B2" w:rsidRDefault="00CD792D" w:rsidP="004116B2">
      <w:pPr>
        <w:pStyle w:val="Title"/>
        <w:rPr>
          <w:color w:val="auto"/>
        </w:rPr>
      </w:pPr>
      <w:r w:rsidRPr="00767DC9">
        <w:rPr>
          <w:color w:val="auto"/>
        </w:rPr>
        <w:t>Mansi Tamana</w:t>
      </w:r>
    </w:p>
    <w:p w14:paraId="16579858" w14:textId="59E4DF8B" w:rsidR="00320B3B" w:rsidRPr="00320B3B" w:rsidRDefault="00320B3B" w:rsidP="00320B3B">
      <w:pPr>
        <w:pStyle w:val="Heading1White"/>
      </w:pPr>
      <w:r>
        <w:t xml:space="preserve">                                                                                </w:t>
      </w:r>
      <w:hyperlink r:id="rId10" w:history="1">
        <w:r w:rsidRPr="00320B3B">
          <w:rPr>
            <w:rStyle w:val="Hyperlink"/>
            <w:color w:val="000000" w:themeColor="text1"/>
            <w:sz w:val="32"/>
            <w:szCs w:val="32"/>
          </w:rPr>
          <w:t>LinkedIn</w:t>
        </w:r>
      </w:hyperlink>
      <w:r>
        <w:rPr>
          <w:color w:val="000000" w:themeColor="text1"/>
          <w:sz w:val="32"/>
          <w:szCs w:val="32"/>
        </w:rPr>
        <w:t xml:space="preserve"> /</w:t>
      </w:r>
      <w:hyperlink r:id="rId11" w:history="1">
        <w:r w:rsidRPr="00320B3B">
          <w:rPr>
            <w:rStyle w:val="Hyperlink"/>
            <w:color w:val="000000" w:themeColor="text1"/>
            <w:sz w:val="32"/>
            <w:szCs w:val="32"/>
          </w:rPr>
          <w:t>github</w:t>
        </w:r>
      </w:hyperlink>
    </w:p>
    <w:p w14:paraId="4FA512E2" w14:textId="1AC057E4" w:rsidR="008D77C4" w:rsidRPr="003E3383" w:rsidRDefault="00320B3B" w:rsidP="004116B2">
      <w:r w:rsidRPr="00444F90">
        <w:rPr>
          <w:vertAlign w:val="subscrip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D19E31C" wp14:editId="5AD8E90D">
                <wp:simplePos x="0" y="0"/>
                <wp:positionH relativeFrom="margin">
                  <wp:align>right</wp:align>
                </wp:positionH>
                <wp:positionV relativeFrom="paragraph">
                  <wp:posOffset>2146473</wp:posOffset>
                </wp:positionV>
                <wp:extent cx="5083175" cy="602742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3175" cy="60274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2FD11" w14:textId="41B446B6" w:rsidR="00320B3B" w:rsidRPr="00320B3B" w:rsidRDefault="00320B3B" w:rsidP="00320B3B">
                            <w:pPr>
                              <w:pStyle w:val="Heading2"/>
                              <w:rPr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320B3B">
                              <w:rPr>
                                <w:color w:val="auto"/>
                                <w:sz w:val="28"/>
                                <w:szCs w:val="28"/>
                              </w:rPr>
                              <w:t>Tech Stack a</w:t>
                            </w:r>
                            <w:r>
                              <w:rPr>
                                <w:color w:val="auto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20B3B">
                              <w:rPr>
                                <w:color w:val="auto"/>
                                <w:sz w:val="28"/>
                                <w:szCs w:val="28"/>
                              </w:rPr>
                              <w:t>t a Glance</w:t>
                            </w:r>
                          </w:p>
                          <w:p w14:paraId="72035068" w14:textId="77777777" w:rsidR="00EA2D5E" w:rsidRPr="00767DC9" w:rsidRDefault="00EA2D5E" w:rsidP="005376B4">
                            <w:pPr>
                              <w:rPr>
                                <w:color w:val="auto"/>
                              </w:rPr>
                            </w:pPr>
                          </w:p>
                          <w:p w14:paraId="55A92FDC" w14:textId="3BAD1620" w:rsidR="00320B3B" w:rsidRDefault="00320B3B" w:rsidP="00320B3B">
                            <w:r>
                              <w:t xml:space="preserve">   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>Front-End:</w:t>
                            </w:r>
                            <w:proofErr w:type="gramStart"/>
                            <w:r w:rsidRPr="00320B3B">
                              <w:rPr>
                                <w:color w:val="000000" w:themeColor="text1"/>
                              </w:rPr>
                              <w:t>HTML</w:t>
                            </w:r>
                            <w:r>
                              <w:rPr>
                                <w:color w:val="000000" w:themeColor="text1"/>
                              </w:rPr>
                              <w:t>,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>CSS</w:t>
                            </w:r>
                            <w:proofErr w:type="gramEnd"/>
                            <w:r w:rsidRPr="00320B3B">
                              <w:rPr>
                                <w:color w:val="000000" w:themeColor="text1"/>
                              </w:rPr>
                              <w:t>,JavaScript,React.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br/>
                              <w:t xml:space="preserve">   Automation</w:t>
                            </w:r>
                            <w:r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>Tools:PowerApps,PowerAutomate.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br/>
                              <w:t xml:space="preserve">   Analysis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>:  Business Process Mapping, Requirement Gathering</w:t>
                            </w:r>
                            <w:r>
                              <w:t>.</w:t>
                            </w:r>
                          </w:p>
                          <w:p w14:paraId="4C7F57EE" w14:textId="77777777" w:rsidR="00320B3B" w:rsidRDefault="00320B3B" w:rsidP="00320B3B"/>
                          <w:p w14:paraId="4A69D832" w14:textId="77777777" w:rsidR="00320B3B" w:rsidRPr="00320B3B" w:rsidRDefault="00320B3B" w:rsidP="00320B3B">
                            <w:pPr>
                              <w:pStyle w:val="Heading2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20B3B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Key Achievements</w:t>
                            </w:r>
                          </w:p>
                          <w:p w14:paraId="715B0990" w14:textId="77777777" w:rsidR="00320B3B" w:rsidRDefault="00320B3B" w:rsidP="00320B3B"/>
                          <w:p w14:paraId="0496BC6A" w14:textId="4D944B12" w:rsidR="00320B3B" w:rsidRDefault="00320B3B" w:rsidP="00320B3B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0B3B">
                              <w:rPr>
                                <w:color w:val="000000" w:themeColor="text1"/>
                              </w:rPr>
                              <w:t>Awarded Best Project Developer (2024</w:t>
                            </w:r>
                            <w:proofErr w:type="gramStart"/>
                            <w:r w:rsidRPr="00320B3B">
                              <w:rPr>
                                <w:color w:val="000000" w:themeColor="text1"/>
                              </w:rPr>
                              <w:t>)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>:</w:t>
                            </w:r>
                            <w:proofErr w:type="gramEnd"/>
                            <w:r w:rsidRPr="00320B3B">
                              <w:rPr>
                                <w:color w:val="000000" w:themeColor="text1"/>
                              </w:rPr>
                              <w:t xml:space="preserve"> Recognized for innovative use of PowerApps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 xml:space="preserve"> to improve organizational workflows.</w:t>
                            </w:r>
                          </w:p>
                          <w:p w14:paraId="45F75A87" w14:textId="77777777" w:rsidR="00320B3B" w:rsidRDefault="00320B3B" w:rsidP="00320B3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FC77550" w14:textId="237A20E9" w:rsidR="00320B3B" w:rsidRDefault="00320B3B" w:rsidP="00320B3B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0B3B">
                              <w:rPr>
                                <w:color w:val="000000" w:themeColor="text1"/>
                              </w:rPr>
                              <w:t xml:space="preserve">Certified Problem 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 xml:space="preserve">Solver: 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 xml:space="preserve"> Earned a Microsoft certification for demonstrating creative tech solutions.</w:t>
                            </w:r>
                          </w:p>
                          <w:p w14:paraId="2871261A" w14:textId="77777777" w:rsidR="00320B3B" w:rsidRDefault="00320B3B" w:rsidP="00320B3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0CBCEB6C" w14:textId="2E903273" w:rsid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20B3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Certifications &amp; Professional Growth</w:t>
                            </w:r>
                          </w:p>
                          <w:p w14:paraId="3CD31345" w14:textId="77777777" w:rsid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10057858" w14:textId="77777777" w:rsidR="00320B3B" w:rsidRPr="00320B3B" w:rsidRDefault="00320B3B" w:rsidP="00320B3B">
                            <w:pPr>
                              <w:ind w:left="57" w:right="2721"/>
                              <w:rPr>
                                <w:color w:val="000000" w:themeColor="text1"/>
                              </w:rPr>
                            </w:pPr>
                            <w:r w:rsidRPr="00320B3B">
                              <w:rPr>
                                <w:color w:val="000000" w:themeColor="text1"/>
                              </w:rPr>
                              <w:t>-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>Microsoft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>Power Platform App Maker Certification**</w:t>
                            </w:r>
                          </w:p>
                          <w:p w14:paraId="70303780" w14:textId="70965900" w:rsidR="00320B3B" w:rsidRPr="00320B3B" w:rsidRDefault="00320B3B" w:rsidP="00320B3B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0B3B">
                              <w:rPr>
                                <w:color w:val="000000" w:themeColor="text1"/>
                              </w:rPr>
                              <w:t xml:space="preserve"> 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>- Full-Stack Web Development Bootcamp** – [ASB ACADEMY]</w:t>
                            </w:r>
                          </w:p>
                          <w:p w14:paraId="158FEADB" w14:textId="52E1599F" w:rsidR="00320B3B" w:rsidRDefault="00320B3B" w:rsidP="00320B3B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0B3B">
                              <w:rPr>
                                <w:color w:val="000000" w:themeColor="text1"/>
                              </w:rPr>
                              <w:t xml:space="preserve"> - </w:t>
                            </w:r>
                            <w:r w:rsidRPr="00320B3B">
                              <w:rPr>
                                <w:color w:val="000000" w:themeColor="text1"/>
                              </w:rPr>
                              <w:t>Introduction to Data Analysis** – [LINKEDIN]</w:t>
                            </w:r>
                          </w:p>
                          <w:p w14:paraId="4C4749DD" w14:textId="77777777" w:rsidR="00320B3B" w:rsidRDefault="00320B3B" w:rsidP="00320B3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677D3596" w14:textId="6EAF9087" w:rsid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20B3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Languages</w:t>
                            </w:r>
                          </w:p>
                          <w:p w14:paraId="29151E97" w14:textId="77777777" w:rsid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D6E2F9A" w14:textId="6E989596" w:rsidR="00320B3B" w:rsidRPr="00320B3B" w:rsidRDefault="00320B3B" w:rsidP="00320B3B">
                            <w:pPr>
                              <w:rPr>
                                <w:color w:val="000000" w:themeColor="text1"/>
                              </w:rPr>
                            </w:pPr>
                            <w:r w:rsidRPr="00320B3B">
                              <w:rPr>
                                <w:color w:val="000000" w:themeColor="text1"/>
                              </w:rPr>
                              <w:t>English | Hindi | Punjabi</w:t>
                            </w:r>
                          </w:p>
                          <w:p w14:paraId="745A6FEC" w14:textId="77777777" w:rsidR="00320B3B" w:rsidRDefault="00320B3B" w:rsidP="00320B3B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  <w:p w14:paraId="72E76AD3" w14:textId="32FA1EE8" w:rsid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20B3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>Soft</w:t>
                            </w:r>
                            <w:r w:rsidRPr="00320B3B"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Skills</w:t>
                            </w:r>
                          </w:p>
                          <w:p w14:paraId="502ED97D" w14:textId="77777777" w:rsidR="00320B3B" w:rsidRPr="00320B3B" w:rsidRDefault="00320B3B" w:rsidP="00320B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20B3B">
                              <w:rPr>
                                <w:color w:val="000000" w:themeColor="text1"/>
                              </w:rPr>
                              <w:t>Time Management</w:t>
                            </w:r>
                          </w:p>
                          <w:p w14:paraId="305A7018" w14:textId="77777777" w:rsidR="00320B3B" w:rsidRPr="00320B3B" w:rsidRDefault="00320B3B" w:rsidP="00320B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20B3B">
                              <w:rPr>
                                <w:color w:val="000000" w:themeColor="text1"/>
                              </w:rPr>
                              <w:t>Team Collaboration</w:t>
                            </w:r>
                          </w:p>
                          <w:p w14:paraId="188B20D6" w14:textId="77777777" w:rsidR="00320B3B" w:rsidRDefault="00320B3B" w:rsidP="00320B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320B3B">
                              <w:rPr>
                                <w:color w:val="000000" w:themeColor="text1"/>
                              </w:rPr>
                              <w:t>Adaptability</w:t>
                            </w:r>
                          </w:p>
                          <w:p w14:paraId="6A2F32CA" w14:textId="77777777" w:rsidR="00320B3B" w:rsidRPr="00320B3B" w:rsidRDefault="00320B3B" w:rsidP="00320B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320B3B">
                              <w:rPr>
                                <w:color w:val="000000" w:themeColor="text1"/>
                              </w:rPr>
                              <w:t>Presentation Skills</w:t>
                            </w:r>
                          </w:p>
                          <w:p w14:paraId="4AF31310" w14:textId="77777777" w:rsidR="00320B3B" w:rsidRDefault="00320B3B" w:rsidP="00320B3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39CEB590" w14:textId="77777777" w:rsidR="00320B3B" w:rsidRPr="00320B3B" w:rsidRDefault="00320B3B" w:rsidP="00320B3B">
                            <w:pPr>
                              <w:pStyle w:val="ListParagraph"/>
                              <w:rPr>
                                <w:color w:val="000000" w:themeColor="text1"/>
                              </w:rPr>
                            </w:pPr>
                          </w:p>
                          <w:p w14:paraId="51339D27" w14:textId="77777777" w:rsidR="00320B3B" w:rsidRP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249AA60" w14:textId="77777777" w:rsid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328F7C9B" w14:textId="77777777" w:rsid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3385311" w14:textId="77777777" w:rsidR="00320B3B" w:rsidRP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FA2355E" w14:textId="4D318B28" w:rsidR="00320B3B" w:rsidRDefault="00320B3B" w:rsidP="00320B3B">
                            <w:pPr>
                              <w:ind w:left="57" w:right="2098"/>
                            </w:pPr>
                          </w:p>
                          <w:p w14:paraId="1B5E1ABD" w14:textId="77777777" w:rsidR="00320B3B" w:rsidRDefault="00320B3B" w:rsidP="00320B3B">
                            <w:pPr>
                              <w:ind w:left="57" w:right="2098"/>
                            </w:pPr>
                          </w:p>
                          <w:p w14:paraId="0CAF78AC" w14:textId="09DFF40C" w:rsidR="00320B3B" w:rsidRDefault="00320B3B" w:rsidP="00320B3B">
                            <w:pPr>
                              <w:ind w:left="57" w:right="2098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br/>
                            </w:r>
                          </w:p>
                          <w:p w14:paraId="13682302" w14:textId="77777777" w:rsid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63458189" w14:textId="77777777" w:rsid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70FD18D8" w14:textId="77777777" w:rsidR="00320B3B" w:rsidRPr="00320B3B" w:rsidRDefault="00320B3B" w:rsidP="00320B3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  <w:p w14:paraId="00D68838" w14:textId="77777777" w:rsidR="00320B3B" w:rsidRDefault="00320B3B" w:rsidP="00320B3B"/>
                          <w:p w14:paraId="224DC2DE" w14:textId="77777777" w:rsidR="00320B3B" w:rsidRDefault="00320B3B" w:rsidP="00320B3B"/>
                          <w:p w14:paraId="6820D627" w14:textId="77777777" w:rsidR="005376B4" w:rsidRPr="00767DC9" w:rsidRDefault="005376B4" w:rsidP="005376B4">
                            <w:pPr>
                              <w:rPr>
                                <w:color w:val="auto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19E31C" id="Text Box 8" o:spid="_x0000_s1033" type="#_x0000_t202" style="position:absolute;left:0;text-align:left;margin-left:349.05pt;margin-top:169pt;width:400.25pt;height:474.6pt;z-index:2517063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" filled="f" stroked="f">
                <v:textbox>
                  <w:txbxContent>
                    <w:p w14:paraId="7DA2FD11" w14:textId="41B446B6" w:rsidR="00320B3B" w:rsidRPr="00320B3B" w:rsidRDefault="00320B3B" w:rsidP="00320B3B">
                      <w:pPr>
                        <w:pStyle w:val="Heading2"/>
                        <w:rPr>
                          <w:color w:val="auto"/>
                          <w:sz w:val="28"/>
                          <w:szCs w:val="28"/>
                        </w:rPr>
                      </w:pPr>
                      <w:r w:rsidRPr="00320B3B">
                        <w:rPr>
                          <w:color w:val="auto"/>
                          <w:sz w:val="28"/>
                          <w:szCs w:val="28"/>
                        </w:rPr>
                        <w:t>Tech Stack a</w:t>
                      </w:r>
                      <w:r>
                        <w:rPr>
                          <w:color w:val="auto"/>
                          <w:sz w:val="28"/>
                          <w:szCs w:val="28"/>
                        </w:rPr>
                        <w:t xml:space="preserve"> </w:t>
                      </w:r>
                      <w:r w:rsidRPr="00320B3B">
                        <w:rPr>
                          <w:color w:val="auto"/>
                          <w:sz w:val="28"/>
                          <w:szCs w:val="28"/>
                        </w:rPr>
                        <w:t>t a Glance</w:t>
                      </w:r>
                    </w:p>
                    <w:p w14:paraId="72035068" w14:textId="77777777" w:rsidR="00EA2D5E" w:rsidRPr="00767DC9" w:rsidRDefault="00EA2D5E" w:rsidP="005376B4">
                      <w:pPr>
                        <w:rPr>
                          <w:color w:val="auto"/>
                        </w:rPr>
                      </w:pPr>
                    </w:p>
                    <w:p w14:paraId="55A92FDC" w14:textId="3BAD1620" w:rsidR="00320B3B" w:rsidRDefault="00320B3B" w:rsidP="00320B3B">
                      <w:r>
                        <w:t xml:space="preserve">   </w:t>
                      </w:r>
                      <w:r w:rsidRPr="00320B3B">
                        <w:rPr>
                          <w:color w:val="000000" w:themeColor="text1"/>
                        </w:rPr>
                        <w:t>Front-End:</w:t>
                      </w:r>
                      <w:proofErr w:type="gramStart"/>
                      <w:r w:rsidRPr="00320B3B">
                        <w:rPr>
                          <w:color w:val="000000" w:themeColor="text1"/>
                        </w:rPr>
                        <w:t>HTML</w:t>
                      </w:r>
                      <w:r>
                        <w:rPr>
                          <w:color w:val="000000" w:themeColor="text1"/>
                        </w:rPr>
                        <w:t>,</w:t>
                      </w:r>
                      <w:r w:rsidRPr="00320B3B">
                        <w:rPr>
                          <w:color w:val="000000" w:themeColor="text1"/>
                        </w:rPr>
                        <w:t>CSS</w:t>
                      </w:r>
                      <w:proofErr w:type="gramEnd"/>
                      <w:r w:rsidRPr="00320B3B">
                        <w:rPr>
                          <w:color w:val="000000" w:themeColor="text1"/>
                        </w:rPr>
                        <w:t>,JavaScript,React.</w:t>
                      </w:r>
                      <w:r w:rsidRPr="00320B3B">
                        <w:rPr>
                          <w:color w:val="000000" w:themeColor="text1"/>
                        </w:rPr>
                        <w:br/>
                        <w:t xml:space="preserve">   Automation</w:t>
                      </w:r>
                      <w:r>
                        <w:rPr>
                          <w:color w:val="000000" w:themeColor="text1"/>
                        </w:rPr>
                        <w:t>-</w:t>
                      </w:r>
                      <w:r w:rsidRPr="00320B3B">
                        <w:rPr>
                          <w:color w:val="000000" w:themeColor="text1"/>
                        </w:rPr>
                        <w:t>Tools:PowerApps,PowerAutomate.</w:t>
                      </w:r>
                      <w:r w:rsidRPr="00320B3B">
                        <w:rPr>
                          <w:color w:val="000000" w:themeColor="text1"/>
                        </w:rPr>
                        <w:br/>
                        <w:t xml:space="preserve">   Analysis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20B3B">
                        <w:rPr>
                          <w:color w:val="000000" w:themeColor="text1"/>
                        </w:rPr>
                        <w:t>:  Business Process Mapping, Requirement Gathering</w:t>
                      </w:r>
                      <w:r>
                        <w:t>.</w:t>
                      </w:r>
                    </w:p>
                    <w:p w14:paraId="4C7F57EE" w14:textId="77777777" w:rsidR="00320B3B" w:rsidRDefault="00320B3B" w:rsidP="00320B3B"/>
                    <w:p w14:paraId="4A69D832" w14:textId="77777777" w:rsidR="00320B3B" w:rsidRPr="00320B3B" w:rsidRDefault="00320B3B" w:rsidP="00320B3B">
                      <w:pPr>
                        <w:pStyle w:val="Heading2"/>
                        <w:rPr>
                          <w:color w:val="000000" w:themeColor="text1"/>
                          <w:sz w:val="28"/>
                          <w:szCs w:val="28"/>
                        </w:rPr>
                      </w:pPr>
                      <w:r w:rsidRPr="00320B3B">
                        <w:rPr>
                          <w:color w:val="000000" w:themeColor="text1"/>
                          <w:sz w:val="28"/>
                          <w:szCs w:val="28"/>
                        </w:rPr>
                        <w:t>Key Achievements</w:t>
                      </w:r>
                    </w:p>
                    <w:p w14:paraId="715B0990" w14:textId="77777777" w:rsidR="00320B3B" w:rsidRDefault="00320B3B" w:rsidP="00320B3B"/>
                    <w:p w14:paraId="0496BC6A" w14:textId="4D944B12" w:rsidR="00320B3B" w:rsidRDefault="00320B3B" w:rsidP="00320B3B">
                      <w:pPr>
                        <w:rPr>
                          <w:color w:val="000000" w:themeColor="text1"/>
                        </w:rPr>
                      </w:pPr>
                      <w:r w:rsidRPr="00320B3B">
                        <w:rPr>
                          <w:color w:val="000000" w:themeColor="text1"/>
                        </w:rPr>
                        <w:t>Awarded Best Project Developer (2024</w:t>
                      </w:r>
                      <w:proofErr w:type="gramStart"/>
                      <w:r w:rsidRPr="00320B3B">
                        <w:rPr>
                          <w:color w:val="000000" w:themeColor="text1"/>
                        </w:rPr>
                        <w:t>)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20B3B">
                        <w:rPr>
                          <w:color w:val="000000" w:themeColor="text1"/>
                        </w:rPr>
                        <w:t>:</w:t>
                      </w:r>
                      <w:proofErr w:type="gramEnd"/>
                      <w:r w:rsidRPr="00320B3B">
                        <w:rPr>
                          <w:color w:val="000000" w:themeColor="text1"/>
                        </w:rPr>
                        <w:t xml:space="preserve"> Recognized for innovative use of PowerApps</w:t>
                      </w:r>
                      <w:r>
                        <w:rPr>
                          <w:color w:val="000000" w:themeColor="text1"/>
                        </w:rPr>
                        <w:t xml:space="preserve"> </w:t>
                      </w:r>
                      <w:r w:rsidRPr="00320B3B">
                        <w:rPr>
                          <w:color w:val="000000" w:themeColor="text1"/>
                        </w:rPr>
                        <w:t xml:space="preserve"> to improve organizational workflows.</w:t>
                      </w:r>
                    </w:p>
                    <w:p w14:paraId="45F75A87" w14:textId="77777777" w:rsidR="00320B3B" w:rsidRDefault="00320B3B" w:rsidP="00320B3B">
                      <w:pPr>
                        <w:rPr>
                          <w:color w:val="000000" w:themeColor="text1"/>
                        </w:rPr>
                      </w:pPr>
                    </w:p>
                    <w:p w14:paraId="0FC77550" w14:textId="237A20E9" w:rsidR="00320B3B" w:rsidRDefault="00320B3B" w:rsidP="00320B3B">
                      <w:pPr>
                        <w:rPr>
                          <w:color w:val="000000" w:themeColor="text1"/>
                        </w:rPr>
                      </w:pPr>
                      <w:r w:rsidRPr="00320B3B">
                        <w:rPr>
                          <w:color w:val="000000" w:themeColor="text1"/>
                        </w:rPr>
                        <w:t xml:space="preserve">Certified Problem </w:t>
                      </w:r>
                      <w:r w:rsidRPr="00320B3B">
                        <w:rPr>
                          <w:color w:val="000000" w:themeColor="text1"/>
                        </w:rPr>
                        <w:t xml:space="preserve">Solver: </w:t>
                      </w:r>
                      <w:r w:rsidRPr="00320B3B">
                        <w:rPr>
                          <w:color w:val="000000" w:themeColor="text1"/>
                        </w:rPr>
                        <w:t xml:space="preserve"> Earned a Microsoft certification for demonstrating creative tech solutions.</w:t>
                      </w:r>
                    </w:p>
                    <w:p w14:paraId="2871261A" w14:textId="77777777" w:rsidR="00320B3B" w:rsidRDefault="00320B3B" w:rsidP="00320B3B">
                      <w:pPr>
                        <w:rPr>
                          <w:color w:val="000000" w:themeColor="text1"/>
                        </w:rPr>
                      </w:pPr>
                    </w:p>
                    <w:p w14:paraId="0CBCEB6C" w14:textId="2E903273" w:rsid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20B3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Certifications &amp; Professional Growth</w:t>
                      </w:r>
                    </w:p>
                    <w:p w14:paraId="3CD31345" w14:textId="77777777" w:rsid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10057858" w14:textId="77777777" w:rsidR="00320B3B" w:rsidRPr="00320B3B" w:rsidRDefault="00320B3B" w:rsidP="00320B3B">
                      <w:pPr>
                        <w:ind w:left="57" w:right="2721"/>
                        <w:rPr>
                          <w:color w:val="000000" w:themeColor="text1"/>
                        </w:rPr>
                      </w:pPr>
                      <w:r w:rsidRPr="00320B3B">
                        <w:rPr>
                          <w:color w:val="000000" w:themeColor="text1"/>
                        </w:rPr>
                        <w:t>-</w:t>
                      </w:r>
                      <w:r w:rsidRPr="00320B3B">
                        <w:rPr>
                          <w:color w:val="000000" w:themeColor="text1"/>
                        </w:rPr>
                        <w:t xml:space="preserve"> </w:t>
                      </w:r>
                      <w:r w:rsidRPr="00320B3B">
                        <w:rPr>
                          <w:color w:val="000000" w:themeColor="text1"/>
                        </w:rPr>
                        <w:t>Microsoft</w:t>
                      </w:r>
                      <w:r w:rsidRPr="00320B3B">
                        <w:rPr>
                          <w:color w:val="000000" w:themeColor="text1"/>
                        </w:rPr>
                        <w:t xml:space="preserve"> </w:t>
                      </w:r>
                      <w:r w:rsidRPr="00320B3B">
                        <w:rPr>
                          <w:color w:val="000000" w:themeColor="text1"/>
                        </w:rPr>
                        <w:t>Power Platform App Maker Certification**</w:t>
                      </w:r>
                    </w:p>
                    <w:p w14:paraId="70303780" w14:textId="70965900" w:rsidR="00320B3B" w:rsidRPr="00320B3B" w:rsidRDefault="00320B3B" w:rsidP="00320B3B">
                      <w:pPr>
                        <w:rPr>
                          <w:color w:val="000000" w:themeColor="text1"/>
                        </w:rPr>
                      </w:pPr>
                      <w:r w:rsidRPr="00320B3B">
                        <w:rPr>
                          <w:color w:val="000000" w:themeColor="text1"/>
                        </w:rPr>
                        <w:t xml:space="preserve"> </w:t>
                      </w:r>
                      <w:r w:rsidRPr="00320B3B">
                        <w:rPr>
                          <w:color w:val="000000" w:themeColor="text1"/>
                        </w:rPr>
                        <w:t>- Full-Stack Web Development Bootcamp** – [ASB ACADEMY]</w:t>
                      </w:r>
                    </w:p>
                    <w:p w14:paraId="158FEADB" w14:textId="52E1599F" w:rsidR="00320B3B" w:rsidRDefault="00320B3B" w:rsidP="00320B3B">
                      <w:pPr>
                        <w:rPr>
                          <w:color w:val="000000" w:themeColor="text1"/>
                        </w:rPr>
                      </w:pPr>
                      <w:r w:rsidRPr="00320B3B">
                        <w:rPr>
                          <w:color w:val="000000" w:themeColor="text1"/>
                        </w:rPr>
                        <w:t xml:space="preserve"> - </w:t>
                      </w:r>
                      <w:r w:rsidRPr="00320B3B">
                        <w:rPr>
                          <w:color w:val="000000" w:themeColor="text1"/>
                        </w:rPr>
                        <w:t>Introduction to Data Analysis** – [LINKEDIN]</w:t>
                      </w:r>
                    </w:p>
                    <w:p w14:paraId="4C4749DD" w14:textId="77777777" w:rsidR="00320B3B" w:rsidRDefault="00320B3B" w:rsidP="00320B3B">
                      <w:pPr>
                        <w:rPr>
                          <w:color w:val="000000" w:themeColor="text1"/>
                        </w:rPr>
                      </w:pPr>
                    </w:p>
                    <w:p w14:paraId="677D3596" w14:textId="6EAF9087" w:rsid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20B3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Languages</w:t>
                      </w:r>
                    </w:p>
                    <w:p w14:paraId="29151E97" w14:textId="77777777" w:rsid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D6E2F9A" w14:textId="6E989596" w:rsidR="00320B3B" w:rsidRPr="00320B3B" w:rsidRDefault="00320B3B" w:rsidP="00320B3B">
                      <w:pPr>
                        <w:rPr>
                          <w:color w:val="000000" w:themeColor="text1"/>
                        </w:rPr>
                      </w:pPr>
                      <w:r w:rsidRPr="00320B3B">
                        <w:rPr>
                          <w:color w:val="000000" w:themeColor="text1"/>
                        </w:rPr>
                        <w:t>English | Hindi | Punjabi</w:t>
                      </w:r>
                    </w:p>
                    <w:p w14:paraId="745A6FEC" w14:textId="77777777" w:rsidR="00320B3B" w:rsidRDefault="00320B3B" w:rsidP="00320B3B">
                      <w:pPr>
                        <w:rPr>
                          <w:color w:val="000000" w:themeColor="text1"/>
                        </w:rPr>
                      </w:pPr>
                    </w:p>
                    <w:p w14:paraId="72E76AD3" w14:textId="32FA1EE8" w:rsid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20B3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>Soft</w:t>
                      </w:r>
                      <w:r w:rsidRPr="00320B3B"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Skills</w:t>
                      </w:r>
                    </w:p>
                    <w:p w14:paraId="502ED97D" w14:textId="77777777" w:rsidR="00320B3B" w:rsidRPr="00320B3B" w:rsidRDefault="00320B3B" w:rsidP="00320B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 w:rsidRPr="00320B3B">
                        <w:rPr>
                          <w:color w:val="000000" w:themeColor="text1"/>
                        </w:rPr>
                        <w:t>Time Management</w:t>
                      </w:r>
                    </w:p>
                    <w:p w14:paraId="305A7018" w14:textId="77777777" w:rsidR="00320B3B" w:rsidRPr="00320B3B" w:rsidRDefault="00320B3B" w:rsidP="00320B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 w:rsidRPr="00320B3B">
                        <w:rPr>
                          <w:color w:val="000000" w:themeColor="text1"/>
                        </w:rPr>
                        <w:t>Team Collaboration</w:t>
                      </w:r>
                    </w:p>
                    <w:p w14:paraId="188B20D6" w14:textId="77777777" w:rsidR="00320B3B" w:rsidRDefault="00320B3B" w:rsidP="00320B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color w:val="000000" w:themeColor="text1"/>
                        </w:rPr>
                      </w:pPr>
                      <w:r w:rsidRPr="00320B3B">
                        <w:rPr>
                          <w:color w:val="000000" w:themeColor="text1"/>
                        </w:rPr>
                        <w:t>Adaptability</w:t>
                      </w:r>
                    </w:p>
                    <w:p w14:paraId="6A2F32CA" w14:textId="77777777" w:rsidR="00320B3B" w:rsidRPr="00320B3B" w:rsidRDefault="00320B3B" w:rsidP="00320B3B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 w:rsidRPr="00320B3B">
                        <w:rPr>
                          <w:color w:val="000000" w:themeColor="text1"/>
                        </w:rPr>
                        <w:t>Presentation Skills</w:t>
                      </w:r>
                    </w:p>
                    <w:p w14:paraId="4AF31310" w14:textId="77777777" w:rsidR="00320B3B" w:rsidRDefault="00320B3B" w:rsidP="00320B3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39CEB590" w14:textId="77777777" w:rsidR="00320B3B" w:rsidRPr="00320B3B" w:rsidRDefault="00320B3B" w:rsidP="00320B3B">
                      <w:pPr>
                        <w:pStyle w:val="ListParagraph"/>
                        <w:rPr>
                          <w:color w:val="000000" w:themeColor="text1"/>
                        </w:rPr>
                      </w:pPr>
                    </w:p>
                    <w:p w14:paraId="51339D27" w14:textId="77777777" w:rsidR="00320B3B" w:rsidRP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249AA60" w14:textId="77777777" w:rsid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328F7C9B" w14:textId="77777777" w:rsid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3385311" w14:textId="77777777" w:rsidR="00320B3B" w:rsidRP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FA2355E" w14:textId="4D318B28" w:rsidR="00320B3B" w:rsidRDefault="00320B3B" w:rsidP="00320B3B">
                      <w:pPr>
                        <w:ind w:left="57" w:right="2098"/>
                      </w:pPr>
                    </w:p>
                    <w:p w14:paraId="1B5E1ABD" w14:textId="77777777" w:rsidR="00320B3B" w:rsidRDefault="00320B3B" w:rsidP="00320B3B">
                      <w:pPr>
                        <w:ind w:left="57" w:right="2098"/>
                      </w:pPr>
                    </w:p>
                    <w:p w14:paraId="0CAF78AC" w14:textId="09DFF40C" w:rsidR="00320B3B" w:rsidRDefault="00320B3B" w:rsidP="00320B3B">
                      <w:pPr>
                        <w:ind w:left="57" w:right="2098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br/>
                      </w:r>
                    </w:p>
                    <w:p w14:paraId="13682302" w14:textId="77777777" w:rsid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63458189" w14:textId="77777777" w:rsid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70FD18D8" w14:textId="77777777" w:rsidR="00320B3B" w:rsidRPr="00320B3B" w:rsidRDefault="00320B3B" w:rsidP="00320B3B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</w:p>
                    <w:p w14:paraId="00D68838" w14:textId="77777777" w:rsidR="00320B3B" w:rsidRDefault="00320B3B" w:rsidP="00320B3B"/>
                    <w:p w14:paraId="224DC2DE" w14:textId="77777777" w:rsidR="00320B3B" w:rsidRDefault="00320B3B" w:rsidP="00320B3B"/>
                    <w:p w14:paraId="6820D627" w14:textId="77777777" w:rsidR="005376B4" w:rsidRPr="00767DC9" w:rsidRDefault="005376B4" w:rsidP="005376B4">
                      <w:pPr>
                        <w:rPr>
                          <w:color w:val="auto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8D77C4" w:rsidRPr="003E3383" w:rsidSect="004116B2">
      <w:pgSz w:w="12240" w:h="15840" w:code="1"/>
      <w:pgMar w:top="360" w:right="720" w:bottom="720" w:left="72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D58A99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FE664F"/>
    <w:multiLevelType w:val="hybridMultilevel"/>
    <w:tmpl w:val="376ED42E"/>
    <w:lvl w:ilvl="0" w:tplc="A9A6D602">
      <w:start w:val="1"/>
      <w:numFmt w:val="bullet"/>
      <w:pStyle w:val="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80752C"/>
    <w:multiLevelType w:val="hybridMultilevel"/>
    <w:tmpl w:val="F2ECE5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B679F"/>
    <w:multiLevelType w:val="hybridMultilevel"/>
    <w:tmpl w:val="3D9A99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8F4AC1"/>
    <w:multiLevelType w:val="hybridMultilevel"/>
    <w:tmpl w:val="386AA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E2566C"/>
    <w:multiLevelType w:val="hybridMultilevel"/>
    <w:tmpl w:val="3340A3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2E6EBA"/>
    <w:multiLevelType w:val="hybridMultilevel"/>
    <w:tmpl w:val="28D288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0854698">
    <w:abstractNumId w:val="3"/>
  </w:num>
  <w:num w:numId="2" w16cid:durableId="20208733">
    <w:abstractNumId w:val="4"/>
  </w:num>
  <w:num w:numId="3" w16cid:durableId="824207542">
    <w:abstractNumId w:val="2"/>
  </w:num>
  <w:num w:numId="4" w16cid:durableId="808011177">
    <w:abstractNumId w:val="6"/>
  </w:num>
  <w:num w:numId="5" w16cid:durableId="1226182368">
    <w:abstractNumId w:val="0"/>
  </w:num>
  <w:num w:numId="6" w16cid:durableId="2128501465">
    <w:abstractNumId w:val="1"/>
  </w:num>
  <w:num w:numId="7" w16cid:durableId="222458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92D"/>
    <w:rsid w:val="000B7B03"/>
    <w:rsid w:val="00154574"/>
    <w:rsid w:val="0015637C"/>
    <w:rsid w:val="001673A3"/>
    <w:rsid w:val="00185B1B"/>
    <w:rsid w:val="001E7953"/>
    <w:rsid w:val="00257458"/>
    <w:rsid w:val="00270B11"/>
    <w:rsid w:val="00287E7D"/>
    <w:rsid w:val="002A3889"/>
    <w:rsid w:val="002C010E"/>
    <w:rsid w:val="00320B3B"/>
    <w:rsid w:val="003357E8"/>
    <w:rsid w:val="003A41AC"/>
    <w:rsid w:val="003A5A35"/>
    <w:rsid w:val="003E3383"/>
    <w:rsid w:val="004116B2"/>
    <w:rsid w:val="00475B42"/>
    <w:rsid w:val="004904FA"/>
    <w:rsid w:val="004F6E7A"/>
    <w:rsid w:val="00515A9F"/>
    <w:rsid w:val="005376B4"/>
    <w:rsid w:val="00575B96"/>
    <w:rsid w:val="005858EF"/>
    <w:rsid w:val="005933EA"/>
    <w:rsid w:val="005F2437"/>
    <w:rsid w:val="00637F90"/>
    <w:rsid w:val="00666862"/>
    <w:rsid w:val="00685CF3"/>
    <w:rsid w:val="006B29A0"/>
    <w:rsid w:val="006E39F7"/>
    <w:rsid w:val="00713C0C"/>
    <w:rsid w:val="0073028B"/>
    <w:rsid w:val="00750898"/>
    <w:rsid w:val="00767DC9"/>
    <w:rsid w:val="007E4A10"/>
    <w:rsid w:val="00815945"/>
    <w:rsid w:val="008867E8"/>
    <w:rsid w:val="008A6762"/>
    <w:rsid w:val="008B3F28"/>
    <w:rsid w:val="008C57C3"/>
    <w:rsid w:val="008D77C4"/>
    <w:rsid w:val="00912A94"/>
    <w:rsid w:val="009E1FE6"/>
    <w:rsid w:val="009E6D95"/>
    <w:rsid w:val="00AE7369"/>
    <w:rsid w:val="00B16B76"/>
    <w:rsid w:val="00B22367"/>
    <w:rsid w:val="00B33A43"/>
    <w:rsid w:val="00BA1551"/>
    <w:rsid w:val="00BC443B"/>
    <w:rsid w:val="00BF0F8D"/>
    <w:rsid w:val="00CB709C"/>
    <w:rsid w:val="00CD792D"/>
    <w:rsid w:val="00CF55FF"/>
    <w:rsid w:val="00D02798"/>
    <w:rsid w:val="00D03F2E"/>
    <w:rsid w:val="00D15520"/>
    <w:rsid w:val="00D5026B"/>
    <w:rsid w:val="00D605CB"/>
    <w:rsid w:val="00D920AB"/>
    <w:rsid w:val="00E2140D"/>
    <w:rsid w:val="00E30B0D"/>
    <w:rsid w:val="00E724A0"/>
    <w:rsid w:val="00E96F86"/>
    <w:rsid w:val="00EA1B61"/>
    <w:rsid w:val="00EA2D5E"/>
    <w:rsid w:val="00F32ECF"/>
    <w:rsid w:val="00F4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F1DD5"/>
  <w15:chartTrackingRefBased/>
  <w15:docId w15:val="{8671B5E1-37CD-4AEF-8DF2-EE73E1AF3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2D5E"/>
    <w:pPr>
      <w:spacing w:after="0" w:line="240" w:lineRule="auto"/>
      <w:jc w:val="both"/>
    </w:pPr>
    <w:rPr>
      <w:rFonts w:cs="Open Sans"/>
      <w:color w:val="595959"/>
      <w:position w:val="9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76B4"/>
    <w:pPr>
      <w:spacing w:after="240"/>
      <w:outlineLvl w:val="0"/>
    </w:pPr>
    <w:rPr>
      <w:b/>
      <w:caps/>
      <w:spacing w:val="20"/>
      <w:sz w:val="26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2D5E"/>
    <w:pPr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2D5E"/>
    <w:pPr>
      <w:spacing w:after="80"/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443B"/>
    <w:pPr>
      <w:ind w:left="720"/>
      <w:contextualSpacing/>
    </w:pPr>
  </w:style>
  <w:style w:type="paragraph" w:customStyle="1" w:styleId="Graphicsanchor">
    <w:name w:val="Graphics anchor"/>
    <w:basedOn w:val="Normal"/>
    <w:qFormat/>
    <w:rsid w:val="004116B2"/>
    <w:rPr>
      <w:noProof/>
      <w:color w:val="FFFFFF" w:themeColor="background1"/>
    </w:rPr>
  </w:style>
  <w:style w:type="paragraph" w:styleId="Title">
    <w:name w:val="Title"/>
    <w:basedOn w:val="Normal"/>
    <w:next w:val="Normal"/>
    <w:link w:val="TitleChar"/>
    <w:uiPriority w:val="10"/>
    <w:qFormat/>
    <w:rsid w:val="004116B2"/>
    <w:pPr>
      <w:spacing w:after="160"/>
      <w:ind w:left="3600"/>
      <w:jc w:val="center"/>
    </w:pPr>
    <w:rPr>
      <w:rFonts w:asciiTheme="majorHAnsi" w:hAnsiTheme="majorHAnsi" w:cstheme="minorHAnsi"/>
      <w:caps/>
      <w:position w:val="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4116B2"/>
    <w:rPr>
      <w:rFonts w:asciiTheme="majorHAnsi" w:hAnsiTheme="majorHAnsi" w:cstheme="minorHAnsi"/>
      <w:caps/>
      <w:color w:val="595959"/>
      <w:sz w:val="72"/>
      <w:szCs w:val="72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16B2"/>
    <w:pPr>
      <w:spacing w:after="160"/>
      <w:ind w:left="3600"/>
      <w:jc w:val="center"/>
    </w:pPr>
    <w:rPr>
      <w:caps/>
      <w:spacing w:val="40"/>
      <w:position w:val="0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rsid w:val="004116B2"/>
    <w:rPr>
      <w:rFonts w:cs="Open Sans"/>
      <w:caps/>
      <w:color w:val="595959"/>
      <w:spacing w:val="40"/>
      <w:sz w:val="32"/>
      <w:szCs w:val="32"/>
      <w:lang w:val="en-GB"/>
    </w:rPr>
  </w:style>
  <w:style w:type="paragraph" w:customStyle="1" w:styleId="Contactinfo">
    <w:name w:val="Contact info"/>
    <w:basedOn w:val="Normal"/>
    <w:qFormat/>
    <w:rsid w:val="005376B4"/>
    <w:pPr>
      <w:spacing w:line="216" w:lineRule="auto"/>
      <w:jc w:val="center"/>
    </w:pPr>
    <w:rPr>
      <w:color w:val="595959" w:themeColor="text1" w:themeTint="A6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376B4"/>
    <w:rPr>
      <w:rFonts w:cs="Open Sans"/>
      <w:b/>
      <w:caps/>
      <w:color w:val="595959"/>
      <w:spacing w:val="20"/>
      <w:position w:val="9"/>
      <w:sz w:val="26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A2D5E"/>
    <w:rPr>
      <w:rFonts w:cs="Open Sans"/>
      <w:b/>
      <w:bCs/>
      <w:color w:val="595959"/>
      <w:position w:val="9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5376B4"/>
    <w:rPr>
      <w:color w:val="5F5F5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6B4"/>
    <w:rPr>
      <w:color w:val="605E5C"/>
      <w:shd w:val="clear" w:color="auto" w:fill="E1DFDD"/>
    </w:rPr>
  </w:style>
  <w:style w:type="paragraph" w:customStyle="1" w:styleId="Heading1White">
    <w:name w:val="Heading 1 White"/>
    <w:basedOn w:val="Heading1"/>
    <w:qFormat/>
    <w:rsid w:val="005376B4"/>
    <w:pPr>
      <w:pBdr>
        <w:bottom w:val="single" w:sz="12" w:space="12" w:color="FFFFFF" w:themeColor="background1"/>
      </w:pBdr>
    </w:pPr>
    <w:rPr>
      <w:color w:val="FFFFFF" w:themeColor="background1"/>
    </w:rPr>
  </w:style>
  <w:style w:type="character" w:customStyle="1" w:styleId="Heading3Char">
    <w:name w:val="Heading 3 Char"/>
    <w:basedOn w:val="DefaultParagraphFont"/>
    <w:link w:val="Heading3"/>
    <w:uiPriority w:val="9"/>
    <w:rsid w:val="00EA2D5E"/>
    <w:rPr>
      <w:rFonts w:cs="Open Sans"/>
      <w:color w:val="595959"/>
      <w:position w:val="9"/>
      <w:lang w:val="en-US"/>
    </w:rPr>
  </w:style>
  <w:style w:type="paragraph" w:styleId="ListBullet">
    <w:name w:val="List Bullet"/>
    <w:basedOn w:val="Normal"/>
    <w:uiPriority w:val="99"/>
    <w:rsid w:val="00EA2D5E"/>
    <w:pPr>
      <w:numPr>
        <w:numId w:val="5"/>
      </w:numPr>
      <w:ind w:left="720"/>
      <w:contextualSpacing/>
    </w:pPr>
  </w:style>
  <w:style w:type="paragraph" w:customStyle="1" w:styleId="Normalwhite">
    <w:name w:val="Normal white"/>
    <w:basedOn w:val="Normal"/>
    <w:qFormat/>
    <w:rsid w:val="00EA2D5E"/>
    <w:rPr>
      <w:color w:val="FFFFFF" w:themeColor="background1"/>
      <w:position w:val="0"/>
    </w:rPr>
  </w:style>
  <w:style w:type="paragraph" w:styleId="List">
    <w:name w:val="List"/>
    <w:basedOn w:val="Normalwhite"/>
    <w:uiPriority w:val="99"/>
    <w:rsid w:val="00EA2D5E"/>
    <w:pPr>
      <w:numPr>
        <w:numId w:val="6"/>
      </w:numPr>
      <w:spacing w:after="80" w:line="300" w:lineRule="auto"/>
      <w:ind w:left="360"/>
      <w:contextualSpacing/>
    </w:pPr>
  </w:style>
  <w:style w:type="paragraph" w:customStyle="1" w:styleId="DecimalAligned">
    <w:name w:val="Decimal Aligned"/>
    <w:basedOn w:val="Normal"/>
    <w:uiPriority w:val="40"/>
    <w:qFormat/>
    <w:rsid w:val="00320B3B"/>
    <w:pPr>
      <w:tabs>
        <w:tab w:val="decimal" w:pos="360"/>
      </w:tabs>
      <w:spacing w:after="200" w:line="276" w:lineRule="auto"/>
      <w:jc w:val="left"/>
    </w:pPr>
    <w:rPr>
      <w:rFonts w:eastAsiaTheme="minorEastAsia" w:cs="Times New Roman"/>
      <w:color w:val="auto"/>
      <w:position w:val="0"/>
    </w:rPr>
  </w:style>
  <w:style w:type="paragraph" w:styleId="FootnoteText">
    <w:name w:val="footnote text"/>
    <w:basedOn w:val="Normal"/>
    <w:link w:val="FootnoteTextChar"/>
    <w:uiPriority w:val="99"/>
    <w:unhideWhenUsed/>
    <w:rsid w:val="00320B3B"/>
    <w:pPr>
      <w:jc w:val="left"/>
    </w:pPr>
    <w:rPr>
      <w:rFonts w:eastAsiaTheme="minorEastAsia" w:cs="Times New Roman"/>
      <w:color w:val="auto"/>
      <w:position w:val="0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320B3B"/>
    <w:rPr>
      <w:rFonts w:eastAsiaTheme="minorEastAsia" w:cs="Times New Roman"/>
      <w:sz w:val="20"/>
      <w:szCs w:val="20"/>
      <w:lang w:val="en-US"/>
    </w:rPr>
  </w:style>
  <w:style w:type="character" w:styleId="SubtleEmphasis">
    <w:name w:val="Subtle Emphasis"/>
    <w:basedOn w:val="DefaultParagraphFont"/>
    <w:uiPriority w:val="19"/>
    <w:qFormat/>
    <w:rsid w:val="00320B3B"/>
    <w:rPr>
      <w:i/>
      <w:iCs/>
    </w:rPr>
  </w:style>
  <w:style w:type="table" w:styleId="LightShading-Accent1">
    <w:name w:val="Light Shading Accent 1"/>
    <w:basedOn w:val="TableNormal"/>
    <w:uiPriority w:val="60"/>
    <w:rsid w:val="00320B3B"/>
    <w:pPr>
      <w:spacing w:after="0" w:line="240" w:lineRule="auto"/>
    </w:pPr>
    <w:rPr>
      <w:rFonts w:eastAsiaTheme="minorEastAsia"/>
      <w:color w:val="A5A5A5" w:themeColor="accent1" w:themeShade="BF"/>
      <w:lang w:val="en-US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TableGrid">
    <w:name w:val="Table Grid"/>
    <w:basedOn w:val="TableNormal"/>
    <w:uiPriority w:val="39"/>
    <w:rsid w:val="00320B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MansiAngurana/" TargetMode="External"/><Relationship Id="rId5" Type="http://schemas.openxmlformats.org/officeDocument/2006/relationships/numbering" Target="numbering.xml"/><Relationship Id="rId10" Type="http://schemas.openxmlformats.org/officeDocument/2006/relationships/hyperlink" Target="https://www.linkedin.com/in/mansi-tamana-dev-life/" TargetMode="External"/><Relationship Id="rId4" Type="http://schemas.openxmlformats.org/officeDocument/2006/relationships/customXml" Target="../customXml/item4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old%20regional%20sales%20manager%20resum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7">
      <a:majorFont>
        <a:latin typeface="Rockwell"/>
        <a:ea typeface=""/>
        <a:cs typeface=""/>
      </a:majorFont>
      <a:minorFont>
        <a:latin typeface="Source Sans pr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30" ma:contentTypeDescription="Create a new document." ma:contentTypeScope="" ma:versionID="cec0622158e8f13124e9e8fd4de31bd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52f30ab005d15df08657af532e6e3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BillingMetadata" ma:index="33" nillable="true" ma:displayName="MediaServiceBillingMetadata" ma:hidden="true" ma:internalName="MediaServiceBillingMetadata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  <TaxCatchAll xmlns="230e9df3-be65-4c73-a93b-d1236ebd677e" xsi:nil="true"/>
    <ImageTagsTaxHTField xmlns="71af3243-3dd4-4a8d-8c0d-dd76da1f02a5">
      <Terms xmlns="http://schemas.microsoft.com/office/infopath/2007/PartnerControls"/>
    </ImageTagsTaxHTField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MediaServiceKeyPoints xmlns="71af3243-3dd4-4a8d-8c0d-dd76da1f02a5" xsi:nil="true"/>
    <SharedWithUsers xmlns="16c05727-aa75-4e4a-9b5f-8a80a1165891">
      <UserInfo>
        <DisplayName/>
        <AccountId xsi:nil="true"/>
        <AccountType/>
      </UserInfo>
    </SharedWithUser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419F7F-748A-4633-A881-5486D1B6E31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C462F3-80C7-49B2-8EBE-37145E717D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24E1825-E6E3-4982-AFC5-61F15BFA70B7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30e9df3-be65-4c73-a93b-d1236ebd677e"/>
    <ds:schemaRef ds:uri="71af3243-3dd4-4a8d-8c0d-dd76da1f02a5"/>
    <ds:schemaRef ds:uri="16c05727-aa75-4e4a-9b5f-8a80a1165891"/>
  </ds:schemaRefs>
</ds:datastoreItem>
</file>

<file path=customXml/itemProps4.xml><?xml version="1.0" encoding="utf-8"?>
<ds:datastoreItem xmlns:ds="http://schemas.openxmlformats.org/officeDocument/2006/customXml" ds:itemID="{950F0F64-C410-4BA2-AAC1-465E8C8606D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Bold regional sales manager resume</Template>
  <TotalTime>5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cp:lastPrinted>2025-01-12T11:23:00Z</cp:lastPrinted>
  <dcterms:created xsi:type="dcterms:W3CDTF">2025-01-12T11:22:00Z</dcterms:created>
  <dcterms:modified xsi:type="dcterms:W3CDTF">2025-01-12T11:26:00Z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  <property fmtid="{D5CDD505-2E9C-101B-9397-08002B2CF9AE}" pid="4" name="Order">
    <vt:r8>5357500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TemplateUrl">
    <vt:lpwstr/>
  </property>
  <property fmtid="{D5CDD505-2E9C-101B-9397-08002B2CF9AE}" pid="8" name="ComplianceAssetId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</Properties>
</file>